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5B1F08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FF9B18" w14:textId="481F262D" w:rsidR="00692703" w:rsidRPr="00CF1A49" w:rsidRDefault="004905EA" w:rsidP="00913946">
            <w:pPr>
              <w:pStyle w:val="Title"/>
            </w:pPr>
            <w:r w:rsidRPr="009D4F18">
              <w:rPr>
                <w:b/>
                <w:bCs/>
                <w:color w:val="auto"/>
              </w:rPr>
              <w:t>sahil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Shrivastava</w:t>
            </w:r>
          </w:p>
          <w:p w14:paraId="37ED9A39" w14:textId="22AAD9D8" w:rsidR="00692703" w:rsidRPr="00CF1A49" w:rsidRDefault="004905EA" w:rsidP="00913946">
            <w:pPr>
              <w:pStyle w:val="ContactInfo"/>
              <w:contextualSpacing w:val="0"/>
            </w:pPr>
            <w:r>
              <w:t>Pimpri, Pune,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9E180115E3A4D4B87C4206BDA3243A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+91 9174192837</w:t>
            </w:r>
          </w:p>
          <w:p w14:paraId="31424085" w14:textId="3FFA4086" w:rsidR="00692703" w:rsidRPr="00CF1A49" w:rsidRDefault="004905EA" w:rsidP="00913946">
            <w:pPr>
              <w:pStyle w:val="ContactInfoEmphasis"/>
              <w:contextualSpacing w:val="0"/>
            </w:pPr>
            <w:r>
              <w:t>Sahilshrivastava28@gmail.com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2E3B16B059848ED8BB1308046BAD75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9D4F18" w:rsidRPr="009D4F18">
                <w:rPr>
                  <w:rStyle w:val="Hyperlink"/>
                </w:rPr>
                <w:t>LinkedIn</w:t>
              </w:r>
            </w:hyperlink>
            <w:r w:rsidR="009D4F18">
              <w:t xml:space="preserve"> </w:t>
            </w:r>
            <w:sdt>
              <w:sdtPr>
                <w:alias w:val="Divider dot:"/>
                <w:tag w:val="Divider dot:"/>
                <w:id w:val="202531353"/>
                <w:placeholder>
                  <w:docPart w:val="0B082FD7F5784DB8BD8E5004D018B122"/>
                </w:placeholder>
                <w:temporary/>
                <w:showingPlcHdr/>
                <w15:appearance w15:val="hidden"/>
              </w:sdtPr>
              <w:sdtContent>
                <w:r w:rsidR="00E357BC" w:rsidRPr="00CF1A49">
                  <w:t>·</w:t>
                </w:r>
              </w:sdtContent>
            </w:sdt>
            <w:r w:rsidR="00E357BC">
              <w:t xml:space="preserve">  </w:t>
            </w:r>
            <w:hyperlink r:id="rId8" w:history="1">
              <w:r w:rsidR="009D4F18" w:rsidRPr="009D4F18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3BD630B9" w14:textId="77777777" w:rsidTr="00692703">
        <w:tc>
          <w:tcPr>
            <w:tcW w:w="9360" w:type="dxa"/>
            <w:tcMar>
              <w:top w:w="432" w:type="dxa"/>
            </w:tcMar>
          </w:tcPr>
          <w:p w14:paraId="266640F1" w14:textId="01E4B624" w:rsidR="001755A8" w:rsidRPr="00CF1A49" w:rsidRDefault="001755A8" w:rsidP="00913946">
            <w:pPr>
              <w:contextualSpacing w:val="0"/>
            </w:pPr>
          </w:p>
        </w:tc>
      </w:tr>
    </w:tbl>
    <w:p w14:paraId="2317F48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5C9F79A29DA4DBAB6CF1E5ACA0076F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1C569E8" w14:textId="77777777" w:rsidTr="00D66A52">
        <w:tc>
          <w:tcPr>
            <w:tcW w:w="9355" w:type="dxa"/>
          </w:tcPr>
          <w:p w14:paraId="690C0E1E" w14:textId="057E0A89" w:rsidR="001D0BF1" w:rsidRPr="00CF1A49" w:rsidRDefault="00E03BAE" w:rsidP="001D0BF1">
            <w:pPr>
              <w:pStyle w:val="Heading3"/>
              <w:contextualSpacing w:val="0"/>
              <w:outlineLvl w:val="2"/>
            </w:pPr>
            <w:r>
              <w:t>Sep 2021</w:t>
            </w:r>
            <w:r w:rsidR="001D0BF1" w:rsidRPr="00CF1A49">
              <w:t xml:space="preserve"> – </w:t>
            </w:r>
            <w:r>
              <w:t>feb 2022</w:t>
            </w:r>
          </w:p>
          <w:p w14:paraId="0E868E83" w14:textId="14539AFF" w:rsidR="001D0BF1" w:rsidRPr="009D4F18" w:rsidRDefault="00E357BC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97D95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 xml:space="preserve">System Developer and Testing </w:t>
            </w:r>
            <w:r w:rsidR="006B3D15" w:rsidRPr="00797D95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INTERN,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healero</w:t>
            </w:r>
            <w:hyperlink r:id="rId9" w:history="1">
              <w:r w:rsidR="006B3D15" w:rsidRPr="009D4F18">
                <w:rPr>
                  <w:rStyle w:val="Hyperlink"/>
                  <w:sz w:val="24"/>
                  <w:szCs w:val="24"/>
                </w:rPr>
                <w:t>(play store)</w:t>
              </w:r>
            </w:hyperlink>
          </w:p>
          <w:p w14:paraId="119D19B9" w14:textId="77777777" w:rsidR="001E3120" w:rsidRPr="00E03BAE" w:rsidRDefault="00E03BAE" w:rsidP="00E03BA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E03BAE">
              <w:rPr>
                <w:rFonts w:cstheme="minorHAnsi"/>
                <w:color w:val="000000"/>
                <w:shd w:val="clear" w:color="auto" w:fill="FFFFFF"/>
              </w:rPr>
              <w:t>Developed native Android applications and frameworks using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Java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 and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Flutter.</w:t>
            </w:r>
          </w:p>
          <w:p w14:paraId="5B15E37F" w14:textId="4D42918D" w:rsidR="00E03BAE" w:rsidRPr="00CF1A49" w:rsidRDefault="00E03BAE" w:rsidP="00E03BAE">
            <w:pPr>
              <w:pStyle w:val="ListParagraph"/>
              <w:numPr>
                <w:ilvl w:val="0"/>
                <w:numId w:val="15"/>
              </w:numPr>
            </w:pPr>
            <w:r w:rsidRPr="00E03BAE">
              <w:rPr>
                <w:rFonts w:cstheme="minorHAnsi"/>
                <w:color w:val="000000"/>
                <w:shd w:val="clear" w:color="auto" w:fill="FFFFFF"/>
              </w:rPr>
              <w:t>This app helps user with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medical assistance and physiotherapy</w:t>
            </w:r>
            <w:r w:rsidRPr="00E03BAE">
              <w:rPr>
                <w:rFonts w:ascii="Ubuntu" w:hAnsi="Ubuntu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F61DF9" w:rsidRPr="00CF1A49" w14:paraId="4F7CAA57" w14:textId="77777777" w:rsidTr="00F61DF9">
        <w:tc>
          <w:tcPr>
            <w:tcW w:w="9355" w:type="dxa"/>
            <w:tcMar>
              <w:top w:w="216" w:type="dxa"/>
            </w:tcMar>
          </w:tcPr>
          <w:p w14:paraId="3D7CE344" w14:textId="2C8D3B21" w:rsidR="00F61DF9" w:rsidRPr="00CF1A49" w:rsidRDefault="00E03BAE" w:rsidP="00F61DF9">
            <w:pPr>
              <w:pStyle w:val="Heading3"/>
              <w:contextualSpacing w:val="0"/>
              <w:outlineLvl w:val="2"/>
            </w:pPr>
            <w:r>
              <w:t>June 2019</w:t>
            </w:r>
            <w:r w:rsidR="00F61DF9" w:rsidRPr="00CF1A49">
              <w:t xml:space="preserve"> – </w:t>
            </w:r>
            <w:r>
              <w:t>april 2020</w:t>
            </w:r>
          </w:p>
          <w:p w14:paraId="7B277673" w14:textId="253F7918" w:rsidR="00F61DF9" w:rsidRPr="00E03BAE" w:rsidRDefault="00E03BAE" w:rsidP="00F61DF9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03BAE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Computer Science and Advanced Mathematics Tutor</w:t>
            </w:r>
            <w:r w:rsidR="00F61DF9" w:rsidRPr="00CF1A49">
              <w:t xml:space="preserve">, </w:t>
            </w:r>
            <w:r w:rsidRPr="00E03BAE">
              <w:rPr>
                <w:rFonts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PSK Coaching Academy</w:t>
            </w:r>
          </w:p>
          <w:p w14:paraId="0FB510AF" w14:textId="77777777" w:rsidR="00F61DF9" w:rsidRPr="00E03BAE" w:rsidRDefault="00E03BAE" w:rsidP="00E03BA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E03BAE">
              <w:rPr>
                <w:rFonts w:cstheme="minorHAnsi"/>
                <w:color w:val="000000"/>
                <w:shd w:val="clear" w:color="auto" w:fill="FFFFFF"/>
              </w:rPr>
              <w:t>Educated and Mentored 45+ students for 8 months by helping them out with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advanced mathematical concepts like matrices, calculus And Python, Java, MySQL, Data analysis and Data visualization etc.</w:t>
            </w:r>
          </w:p>
          <w:p w14:paraId="33F8164F" w14:textId="4C7A89D4" w:rsidR="00E03BAE" w:rsidRDefault="00E03BAE" w:rsidP="000C7BAA">
            <w:pPr>
              <w:pStyle w:val="ListParagraph"/>
              <w:numPr>
                <w:ilvl w:val="0"/>
                <w:numId w:val="14"/>
              </w:numPr>
            </w:pPr>
            <w:r w:rsidRPr="00E03BAE">
              <w:rPr>
                <w:rFonts w:cstheme="minorHAnsi"/>
                <w:color w:val="000000"/>
                <w:shd w:val="clear" w:color="auto" w:fill="FFFFFF"/>
              </w:rPr>
              <w:t>Awarded by the institution for excellent work in the field of teaching students as well as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research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 </w:t>
            </w:r>
            <w:proofErr w:type="spellStart"/>
            <w:r w:rsidRPr="00E03BAE">
              <w:rPr>
                <w:rFonts w:cstheme="minorHAnsi"/>
                <w:color w:val="000000"/>
                <w:shd w:val="clear" w:color="auto" w:fill="FFFFFF"/>
              </w:rPr>
              <w:t>along side</w:t>
            </w:r>
            <w:proofErr w:type="spellEnd"/>
            <w:r w:rsidRPr="00E03BAE">
              <w:rPr>
                <w:rFonts w:cstheme="minorHAnsi"/>
                <w:color w:val="000000"/>
                <w:shd w:val="clear" w:color="auto" w:fill="FFFFFF"/>
              </w:rPr>
              <w:t xml:space="preserve"> with the professor in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Quantum Physics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75CAB78712054C7EA4861342D28CE127"/>
        </w:placeholder>
        <w:temporary/>
        <w:showingPlcHdr/>
        <w15:appearance w15:val="hidden"/>
      </w:sdtPr>
      <w:sdtContent>
        <w:p w14:paraId="7C9FBD0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7AAA9E4" w14:textId="77777777" w:rsidTr="00C80513">
        <w:tc>
          <w:tcPr>
            <w:tcW w:w="9290" w:type="dxa"/>
          </w:tcPr>
          <w:p w14:paraId="17244F5A" w14:textId="1506FA83" w:rsidR="001D0BF1" w:rsidRPr="00CF1A49" w:rsidRDefault="005F0816" w:rsidP="001D0BF1">
            <w:pPr>
              <w:pStyle w:val="Heading3"/>
              <w:contextualSpacing w:val="0"/>
              <w:outlineLvl w:val="2"/>
            </w:pPr>
            <w:r>
              <w:t>feb</w:t>
            </w:r>
            <w:r w:rsidR="001D0BF1" w:rsidRPr="00CF1A49">
              <w:t xml:space="preserve"> </w:t>
            </w:r>
            <w:r>
              <w:t>2020 - 2024</w:t>
            </w:r>
          </w:p>
          <w:p w14:paraId="389820D1" w14:textId="77777777" w:rsidR="006B3D15" w:rsidRDefault="00C80513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6B3D15">
              <w:rPr>
                <w:rFonts w:cstheme="minorHAnsi"/>
                <w:color w:val="313C4E"/>
                <w:sz w:val="28"/>
                <w:szCs w:val="28"/>
                <w:shd w:val="clear" w:color="auto" w:fill="FFFFFF"/>
              </w:rPr>
              <w:t>Bachelor's in Engineering - Computer Science</w:t>
            </w:r>
            <w:r w:rsidR="001D0BF1" w:rsidRPr="00C80513">
              <w:rPr>
                <w:rFonts w:cstheme="minorHAnsi"/>
                <w:sz w:val="22"/>
                <w:szCs w:val="22"/>
              </w:rPr>
              <w:t>,</w:t>
            </w:r>
            <w:r w:rsidR="001D0BF1" w:rsidRPr="00C80513">
              <w:rPr>
                <w:sz w:val="22"/>
                <w:szCs w:val="22"/>
              </w:rPr>
              <w:t xml:space="preserve"> </w:t>
            </w:r>
          </w:p>
          <w:p w14:paraId="6704E903" w14:textId="658BA079" w:rsidR="001D0BF1" w:rsidRPr="006B3D15" w:rsidRDefault="00C80513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C80513">
              <w:rPr>
                <w:rFonts w:cstheme="minorHAnsi"/>
                <w:b w:val="0"/>
                <w:bCs/>
                <w:color w:val="000000"/>
                <w:sz w:val="28"/>
                <w:szCs w:val="28"/>
                <w:shd w:val="clear" w:color="auto" w:fill="FFFFFF"/>
              </w:rPr>
              <w:t>Dr. D.Y. PATIL INSTITUTE OF TECHNOLOGY</w:t>
            </w:r>
          </w:p>
          <w:p w14:paraId="7CFB6929" w14:textId="2769B2B9" w:rsidR="00C80513" w:rsidRPr="00C80513" w:rsidRDefault="006B3D15" w:rsidP="007538DC">
            <w:pPr>
              <w:contextualSpacing w:val="0"/>
              <w:rPr>
                <w:rFonts w:ascii="Ubuntu" w:hAnsi="Ubuntu"/>
                <w:i/>
                <w:iCs/>
                <w:color w:val="313C4E"/>
                <w:shd w:val="clear" w:color="auto" w:fill="FFFFFF"/>
              </w:rPr>
            </w:pPr>
            <w:r w:rsidRPr="00C805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Minor:</w:t>
            </w:r>
            <w:r w:rsidR="00C80513" w:rsidRPr="00C805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Data Science</w:t>
            </w:r>
            <w:r w:rsidR="00C80513" w:rsidRPr="00C805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   </w:t>
            </w:r>
            <w:r w:rsidR="00C80513" w:rsidRPr="00C80513">
              <w:rPr>
                <w:rFonts w:ascii="Ubuntu" w:hAnsi="Ubuntu"/>
                <w:i/>
                <w:iCs/>
                <w:color w:val="313C4E"/>
                <w:shd w:val="clear" w:color="auto" w:fill="FFFFFF"/>
              </w:rPr>
              <w:t xml:space="preserve">          </w:t>
            </w:r>
            <w:r w:rsidR="00C80513">
              <w:rPr>
                <w:rFonts w:ascii="Ubuntu" w:hAnsi="Ubuntu"/>
                <w:i/>
                <w:iCs/>
                <w:color w:val="313C4E"/>
                <w:shd w:val="clear" w:color="auto" w:fill="FFFFFF"/>
              </w:rPr>
              <w:t>SGPA- 9.95/10</w:t>
            </w:r>
          </w:p>
          <w:p w14:paraId="426C1692" w14:textId="47164EC7" w:rsidR="00C80513" w:rsidRPr="00CF1A49" w:rsidRDefault="00C80513" w:rsidP="007538DC">
            <w:pPr>
              <w:contextualSpacing w:val="0"/>
            </w:pPr>
          </w:p>
        </w:tc>
      </w:tr>
    </w:tbl>
    <w:p w14:paraId="4282389B" w14:textId="2064B9AF" w:rsidR="00C80513" w:rsidRPr="00CF1A49" w:rsidRDefault="00C80513" w:rsidP="00C80513">
      <w:pPr>
        <w:pStyle w:val="Heading1"/>
      </w:pPr>
      <w:r>
        <w:t>personal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C80513" w:rsidRPr="00CF1A49" w14:paraId="0E829343" w14:textId="77777777" w:rsidTr="005F0816">
        <w:tc>
          <w:tcPr>
            <w:tcW w:w="9553" w:type="dxa"/>
          </w:tcPr>
          <w:p w14:paraId="18C26D20" w14:textId="106D78C6" w:rsidR="00C80513" w:rsidRPr="00CF1A49" w:rsidRDefault="00B433BA" w:rsidP="00FE6853">
            <w:pPr>
              <w:pStyle w:val="Heading3"/>
              <w:contextualSpacing w:val="0"/>
              <w:outlineLvl w:val="2"/>
            </w:pPr>
            <w:r>
              <w:t>aug</w:t>
            </w:r>
            <w:r w:rsidR="00C80513" w:rsidRPr="00CF1A49">
              <w:t xml:space="preserve"> </w:t>
            </w:r>
            <w:r>
              <w:t>2021 - oct 2021</w:t>
            </w:r>
          </w:p>
          <w:p w14:paraId="75E11DCB" w14:textId="7739596F" w:rsidR="00C80513" w:rsidRPr="00C80513" w:rsidRDefault="00B433BA" w:rsidP="00FE6853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sz w:val="22"/>
                <w:szCs w:val="22"/>
              </w:rPr>
              <w:t>arcade snake game</w:t>
            </w:r>
            <w:r w:rsidR="000C7BAA">
              <w:rPr>
                <w:rFonts w:cstheme="minorHAnsi"/>
                <w:b w:val="0"/>
                <w:bCs/>
                <w:sz w:val="22"/>
                <w:szCs w:val="22"/>
              </w:rPr>
              <w:t xml:space="preserve"> </w:t>
            </w:r>
            <w:hyperlink r:id="rId10" w:history="1">
              <w:r w:rsidR="000C7BAA" w:rsidRPr="000C7BAA">
                <w:rPr>
                  <w:rStyle w:val="Hyperlink"/>
                  <w:rFonts w:cstheme="minorHAnsi"/>
                  <w:b w:val="0"/>
                  <w:bCs/>
                  <w:sz w:val="22"/>
                  <w:szCs w:val="22"/>
                </w:rPr>
                <w:t>(Link)</w:t>
              </w:r>
            </w:hyperlink>
          </w:p>
          <w:p w14:paraId="5840E54A" w14:textId="600708BF" w:rsidR="00C80513" w:rsidRDefault="00B433BA" w:rsidP="00FE6853">
            <w:pPr>
              <w:contextualSpacing w:val="0"/>
              <w:rPr>
                <w:rFonts w:ascii="Ubuntu" w:hAnsi="Ubuntu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Snake arcade game developed with the help of </w:t>
            </w:r>
            <w:proofErr w:type="spellStart"/>
            <w:proofErr w:type="gram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Turtle,pandas</w:t>
            </w:r>
            <w:proofErr w:type="spellEnd"/>
            <w:proofErr w:type="gram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library of python</w:t>
            </w:r>
          </w:p>
          <w:p w14:paraId="37375274" w14:textId="77777777" w:rsidR="00C80513" w:rsidRDefault="00C80513" w:rsidP="00FE6853">
            <w:pPr>
              <w:contextualSpacing w:val="0"/>
            </w:pPr>
          </w:p>
          <w:p w14:paraId="3FCBEBD1" w14:textId="6E17495F" w:rsidR="00C80513" w:rsidRPr="00CF1A49" w:rsidRDefault="00B433BA" w:rsidP="00C80513">
            <w:pPr>
              <w:pStyle w:val="Heading3"/>
              <w:contextualSpacing w:val="0"/>
              <w:outlineLvl w:val="2"/>
            </w:pPr>
            <w:r>
              <w:t>jan</w:t>
            </w:r>
            <w:r w:rsidR="00C80513" w:rsidRPr="00CF1A49">
              <w:t xml:space="preserve"> </w:t>
            </w:r>
            <w:r>
              <w:t>2022</w:t>
            </w:r>
          </w:p>
          <w:p w14:paraId="0D228D17" w14:textId="05B88D5D" w:rsidR="00C80513" w:rsidRPr="00C80513" w:rsidRDefault="00B433BA" w:rsidP="00C80513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sz w:val="22"/>
                <w:szCs w:val="22"/>
              </w:rPr>
              <w:t>portfolio website</w:t>
            </w:r>
            <w:r w:rsidR="000C7BAA">
              <w:rPr>
                <w:rFonts w:cstheme="minorHAnsi"/>
                <w:b w:val="0"/>
                <w:bCs/>
                <w:sz w:val="22"/>
                <w:szCs w:val="22"/>
              </w:rPr>
              <w:t xml:space="preserve"> </w:t>
            </w:r>
            <w:hyperlink r:id="rId11" w:history="1">
              <w:r w:rsidR="000C7BAA" w:rsidRPr="000C7BAA">
                <w:rPr>
                  <w:rStyle w:val="Hyperlink"/>
                  <w:rFonts w:cstheme="minorHAnsi"/>
                  <w:b w:val="0"/>
                  <w:bCs/>
                  <w:sz w:val="22"/>
                  <w:szCs w:val="22"/>
                </w:rPr>
                <w:t>(link)</w:t>
              </w:r>
            </w:hyperlink>
          </w:p>
          <w:p w14:paraId="7819F600" w14:textId="2401667E" w:rsidR="00C80513" w:rsidRDefault="00B433BA" w:rsidP="00FE6853">
            <w:pPr>
              <w:contextualSpacing w:val="0"/>
              <w:rPr>
                <w:rFonts w:ascii="Ubuntu" w:hAnsi="Ubuntu"/>
                <w:color w:val="000000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Created Portfolio Website for self</w:t>
            </w:r>
          </w:p>
          <w:p w14:paraId="5E55C090" w14:textId="1AC946F5" w:rsidR="00797D95" w:rsidRDefault="00797D95" w:rsidP="00C80513">
            <w:pPr>
              <w:pStyle w:val="Heading3"/>
              <w:contextualSpacing w:val="0"/>
              <w:outlineLvl w:val="2"/>
            </w:pPr>
          </w:p>
          <w:p w14:paraId="2AD43040" w14:textId="07A19ECD" w:rsidR="00C80513" w:rsidRPr="00CF1A49" w:rsidRDefault="00B433BA" w:rsidP="00C80513">
            <w:pPr>
              <w:pStyle w:val="Heading3"/>
              <w:contextualSpacing w:val="0"/>
              <w:outlineLvl w:val="2"/>
            </w:pPr>
            <w:r>
              <w:t>sep</w:t>
            </w:r>
            <w:r w:rsidR="00C80513" w:rsidRPr="00CF1A49">
              <w:t xml:space="preserve"> </w:t>
            </w:r>
            <w:r>
              <w:t>2021 - aug 2021</w:t>
            </w:r>
          </w:p>
          <w:p w14:paraId="294BD34E" w14:textId="2CCC0670" w:rsidR="00C80513" w:rsidRPr="00C80513" w:rsidRDefault="00B433BA" w:rsidP="00C80513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sz w:val="22"/>
                <w:szCs w:val="22"/>
              </w:rPr>
              <w:t>automated security system</w:t>
            </w:r>
            <w:r w:rsidR="000C7BAA">
              <w:rPr>
                <w:rFonts w:cstheme="minorHAnsi"/>
                <w:b w:val="0"/>
                <w:bCs/>
                <w:sz w:val="22"/>
                <w:szCs w:val="22"/>
              </w:rPr>
              <w:t xml:space="preserve"> </w:t>
            </w:r>
            <w:hyperlink r:id="rId12" w:history="1">
              <w:r w:rsidR="006B3D15" w:rsidRPr="006B3D15">
                <w:rPr>
                  <w:rStyle w:val="Hyperlink"/>
                  <w:rFonts w:cstheme="minorHAnsi"/>
                  <w:b w:val="0"/>
                  <w:bCs/>
                  <w:sz w:val="22"/>
                  <w:szCs w:val="22"/>
                </w:rPr>
                <w:t>(link)</w:t>
              </w:r>
            </w:hyperlink>
          </w:p>
          <w:p w14:paraId="4970FACD" w14:textId="4A47EEDC" w:rsidR="00C80513" w:rsidRDefault="00B433BA" w:rsidP="00FE6853">
            <w:pPr>
              <w:contextualSpacing w:val="0"/>
              <w:rPr>
                <w:rFonts w:ascii="Ubuntu" w:hAnsi="Ubuntu"/>
                <w:color w:val="000000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Created a security system with help of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Arduino UNO-R3 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and other components, which allows admin to access through a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security PIN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 on </w:t>
            </w:r>
            <w:proofErr w:type="spell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TinkerCAD</w:t>
            </w:r>
            <w:proofErr w:type="spell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in Language- </w:t>
            </w:r>
            <w:proofErr w:type="gramStart"/>
            <w:r w:rsidR="006B3D15"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C++,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C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.</w:t>
            </w:r>
            <w:proofErr w:type="gramEnd"/>
          </w:p>
          <w:p w14:paraId="1EB658B2" w14:textId="77777777" w:rsidR="00B433BA" w:rsidRDefault="00B433BA" w:rsidP="00FE6853">
            <w:pPr>
              <w:contextualSpacing w:val="0"/>
            </w:pPr>
          </w:p>
          <w:p w14:paraId="6A2CC9B5" w14:textId="09163716" w:rsidR="00C80513" w:rsidRPr="00CF1A49" w:rsidRDefault="00B433BA" w:rsidP="00C80513">
            <w:pPr>
              <w:pStyle w:val="Heading3"/>
              <w:contextualSpacing w:val="0"/>
              <w:outlineLvl w:val="2"/>
            </w:pPr>
            <w:r>
              <w:t>oct</w:t>
            </w:r>
            <w:r w:rsidR="00C80513" w:rsidRPr="00CF1A49">
              <w:t xml:space="preserve"> </w:t>
            </w:r>
            <w:r>
              <w:t>2020 – feb 2021</w:t>
            </w:r>
          </w:p>
          <w:p w14:paraId="5343275A" w14:textId="086DD1DD" w:rsidR="00C80513" w:rsidRPr="00C80513" w:rsidRDefault="00B433BA" w:rsidP="00C80513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sz w:val="22"/>
                <w:szCs w:val="22"/>
              </w:rPr>
              <w:t xml:space="preserve">Voice assistant </w:t>
            </w:r>
            <w:r w:rsidR="006B3D15">
              <w:rPr>
                <w:rFonts w:cstheme="minorHAnsi"/>
                <w:b w:val="0"/>
                <w:bCs/>
                <w:sz w:val="22"/>
                <w:szCs w:val="22"/>
              </w:rPr>
              <w:t>–</w:t>
            </w:r>
            <w:r>
              <w:rPr>
                <w:rFonts w:cstheme="minorHAnsi"/>
                <w:b w:val="0"/>
                <w:bCs/>
                <w:sz w:val="22"/>
                <w:szCs w:val="22"/>
              </w:rPr>
              <w:t xml:space="preserve"> laila</w:t>
            </w:r>
            <w:r w:rsidR="006B3D15">
              <w:rPr>
                <w:rFonts w:cstheme="minorHAnsi"/>
                <w:b w:val="0"/>
                <w:bCs/>
                <w:sz w:val="22"/>
                <w:szCs w:val="22"/>
              </w:rPr>
              <w:t xml:space="preserve"> </w:t>
            </w:r>
            <w:hyperlink r:id="rId13" w:history="1">
              <w:r w:rsidR="006B3D15" w:rsidRPr="006B3D15">
                <w:rPr>
                  <w:rStyle w:val="Hyperlink"/>
                  <w:rFonts w:cstheme="minorHAnsi"/>
                  <w:b w:val="0"/>
                  <w:bCs/>
                  <w:sz w:val="22"/>
                  <w:szCs w:val="22"/>
                </w:rPr>
                <w:t>(link)</w:t>
              </w:r>
            </w:hyperlink>
          </w:p>
          <w:p w14:paraId="52499889" w14:textId="59AE3311" w:rsidR="00C80513" w:rsidRDefault="00B433BA" w:rsidP="00C80513">
            <w:pPr>
              <w:contextualSpacing w:val="0"/>
              <w:rPr>
                <w:rFonts w:ascii="Ubuntu" w:hAnsi="Ubuntu"/>
                <w:i/>
                <w:iCs/>
                <w:color w:val="313C4E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Designed a voice assistant to perform daily tasks for user like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setting </w:t>
            </w:r>
            <w:r w:rsidR="006B3D15"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reminders,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weather </w:t>
            </w:r>
            <w:proofErr w:type="gram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forecast ,</w:t>
            </w:r>
            <w:proofErr w:type="gram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news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 etc.</w:t>
            </w:r>
            <w:r w:rsidR="00C80513" w:rsidRPr="00C805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      </w:t>
            </w:r>
            <w:r w:rsidR="00C80513" w:rsidRPr="00C80513">
              <w:rPr>
                <w:rFonts w:ascii="Ubuntu" w:hAnsi="Ubuntu"/>
                <w:i/>
                <w:iCs/>
                <w:color w:val="313C4E"/>
                <w:shd w:val="clear" w:color="auto" w:fill="FFFFFF"/>
              </w:rPr>
              <w:t xml:space="preserve">     </w:t>
            </w:r>
          </w:p>
          <w:p w14:paraId="31512A47" w14:textId="006469BE" w:rsidR="00B433BA" w:rsidRDefault="00B433BA" w:rsidP="00C80513">
            <w:pPr>
              <w:contextualSpacing w:val="0"/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Technology-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VS </w:t>
            </w:r>
            <w:r w:rsidR="006B3D15"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Code,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Python.</w:t>
            </w:r>
          </w:p>
          <w:p w14:paraId="704236C6" w14:textId="0501B3FB" w:rsidR="00B433BA" w:rsidRDefault="00B433BA" w:rsidP="00C80513">
            <w:pPr>
              <w:contextualSpacing w:val="0"/>
              <w:rPr>
                <w:rFonts w:ascii="Ubuntu" w:hAnsi="Ubuntu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Libraries- </w:t>
            </w:r>
            <w:proofErr w:type="spell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pyaudio</w:t>
            </w:r>
            <w:proofErr w:type="spell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proofErr w:type="gram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pyjokes</w:t>
            </w:r>
            <w:proofErr w:type="spell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psutil</w:t>
            </w:r>
            <w:proofErr w:type="spell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pyautogui</w:t>
            </w:r>
            <w:proofErr w:type="spellEnd"/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.</w:t>
            </w:r>
          </w:p>
          <w:p w14:paraId="41680402" w14:textId="77777777" w:rsidR="00C80513" w:rsidRDefault="00C80513" w:rsidP="00FE6853">
            <w:pPr>
              <w:contextualSpacing w:val="0"/>
            </w:pPr>
          </w:p>
          <w:p w14:paraId="3A998327" w14:textId="0AC2F825" w:rsidR="00C80513" w:rsidRPr="00CF1A49" w:rsidRDefault="00B433BA" w:rsidP="00C80513">
            <w:pPr>
              <w:pStyle w:val="Heading3"/>
              <w:contextualSpacing w:val="0"/>
              <w:outlineLvl w:val="2"/>
            </w:pPr>
            <w:r>
              <w:t>sep</w:t>
            </w:r>
            <w:r w:rsidR="00C80513" w:rsidRPr="00CF1A49">
              <w:t xml:space="preserve"> </w:t>
            </w:r>
            <w:r>
              <w:t>2019 – jan 2020</w:t>
            </w:r>
          </w:p>
          <w:p w14:paraId="2E494D48" w14:textId="602E8AD3" w:rsidR="00C80513" w:rsidRPr="00C80513" w:rsidRDefault="00B433BA" w:rsidP="00C80513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sz w:val="22"/>
                <w:szCs w:val="22"/>
              </w:rPr>
              <w:t>data management and searching software</w:t>
            </w:r>
            <w:r w:rsidR="006B3D15">
              <w:rPr>
                <w:rFonts w:cstheme="minorHAnsi"/>
                <w:b w:val="0"/>
                <w:bCs/>
                <w:sz w:val="22"/>
                <w:szCs w:val="22"/>
              </w:rPr>
              <w:t xml:space="preserve"> </w:t>
            </w:r>
            <w:hyperlink r:id="rId14" w:history="1">
              <w:r w:rsidR="006B3D15" w:rsidRPr="006B3D15">
                <w:rPr>
                  <w:rStyle w:val="Hyperlink"/>
                  <w:rFonts w:cstheme="minorHAnsi"/>
                  <w:b w:val="0"/>
                  <w:bCs/>
                  <w:sz w:val="22"/>
                  <w:szCs w:val="22"/>
                </w:rPr>
                <w:t>(link)</w:t>
              </w:r>
            </w:hyperlink>
          </w:p>
          <w:p w14:paraId="2A5D26D4" w14:textId="45F8BBEF" w:rsidR="00C80513" w:rsidRDefault="00B433BA" w:rsidP="00FE6853">
            <w:pPr>
              <w:contextualSpacing w:val="0"/>
              <w:rPr>
                <w:rFonts w:ascii="Ubuntu" w:hAnsi="Ubuntu"/>
                <w:color w:val="000000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Built a Data Management Software to reduce the time of Data searching by 15% by using the Product ID assigned to the product and saved in CSV file.</w:t>
            </w:r>
          </w:p>
          <w:p w14:paraId="4CA91B21" w14:textId="5162DEB8" w:rsidR="00C80513" w:rsidRPr="00B433BA" w:rsidRDefault="00B433BA" w:rsidP="00FE6853">
            <w:pPr>
              <w:contextualSpacing w:val="0"/>
              <w:rPr>
                <w:rFonts w:ascii="Ubuntu" w:hAnsi="Ubuntu"/>
                <w:color w:val="000000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hd w:val="clear" w:color="auto" w:fill="FFFFFF"/>
              </w:rPr>
              <w:t>Front</w:t>
            </w:r>
            <w:r w:rsidR="00BF1544">
              <w:rPr>
                <w:rFonts w:ascii="Ubuntu" w:hAnsi="Ubuntu"/>
                <w:color w:val="000000"/>
                <w:shd w:val="clear" w:color="auto" w:fill="FFFFFF"/>
              </w:rPr>
              <w:t>-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End-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 xml:space="preserve">Visual </w:t>
            </w:r>
            <w:r w:rsidR="006B3D15"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Studio</w:t>
            </w:r>
            <w:r w:rsidR="006B3D15">
              <w:rPr>
                <w:rFonts w:ascii="Ubuntu" w:hAnsi="Ubuntu"/>
                <w:color w:val="000000"/>
                <w:shd w:val="clear" w:color="auto" w:fill="FFFFFF"/>
              </w:rPr>
              <w:t>,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 xml:space="preserve"> Backend - </w:t>
            </w:r>
            <w:r>
              <w:rPr>
                <w:rFonts w:ascii="Ubuntu" w:hAnsi="Ubuntu"/>
                <w:b/>
                <w:bCs/>
                <w:color w:val="000000"/>
                <w:shd w:val="clear" w:color="auto" w:fill="FFFFFF"/>
              </w:rPr>
              <w:t>csv</w:t>
            </w:r>
            <w:r>
              <w:rPr>
                <w:rFonts w:ascii="Ubuntu" w:hAnsi="Ubuntu"/>
                <w:color w:val="000000"/>
                <w:shd w:val="clear" w:color="auto" w:fill="FFFFFF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D2A6ACE86EA047C3AC5E45101A36273C"/>
        </w:placeholder>
        <w:temporary/>
        <w:showingPlcHdr/>
        <w15:appearance w15:val="hidden"/>
      </w:sdtPr>
      <w:sdtContent>
        <w:p w14:paraId="3E7E7DE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9078D38" w14:textId="77777777" w:rsidTr="00CF1A49">
        <w:tc>
          <w:tcPr>
            <w:tcW w:w="4675" w:type="dxa"/>
          </w:tcPr>
          <w:p w14:paraId="15B11788" w14:textId="3E622B16" w:rsidR="001E3120" w:rsidRPr="006E1507" w:rsidRDefault="00B433BA" w:rsidP="006E1507">
            <w:pPr>
              <w:pStyle w:val="ListBullet"/>
              <w:contextualSpacing w:val="0"/>
            </w:pPr>
            <w:r>
              <w:t>PYTHON</w:t>
            </w:r>
          </w:p>
          <w:p w14:paraId="59798DEF" w14:textId="77777777" w:rsidR="001F4E6D" w:rsidRDefault="00B433BA" w:rsidP="006E1507">
            <w:pPr>
              <w:pStyle w:val="ListBullet"/>
              <w:contextualSpacing w:val="0"/>
            </w:pPr>
            <w:r>
              <w:t>JAVA</w:t>
            </w:r>
          </w:p>
          <w:p w14:paraId="1FF98BC6" w14:textId="77777777" w:rsidR="00B433BA" w:rsidRPr="006E1507" w:rsidRDefault="00B433BA" w:rsidP="00B433BA">
            <w:pPr>
              <w:pStyle w:val="ListBullet"/>
              <w:contextualSpacing w:val="0"/>
            </w:pPr>
            <w:r>
              <w:t>C++</w:t>
            </w:r>
          </w:p>
          <w:p w14:paraId="45E0859C" w14:textId="06A29C6F" w:rsidR="00B433BA" w:rsidRPr="006E1507" w:rsidRDefault="00B433BA" w:rsidP="00B433BA">
            <w:pPr>
              <w:pStyle w:val="ListBullet"/>
              <w:contextualSpacing w:val="0"/>
            </w:pPr>
            <w:r>
              <w:t>MySQL</w:t>
            </w:r>
          </w:p>
        </w:tc>
        <w:tc>
          <w:tcPr>
            <w:tcW w:w="4675" w:type="dxa"/>
            <w:tcMar>
              <w:left w:w="360" w:type="dxa"/>
            </w:tcMar>
          </w:tcPr>
          <w:p w14:paraId="51729D45" w14:textId="6E257D15" w:rsidR="003A0632" w:rsidRPr="006E1507" w:rsidRDefault="00B433BA" w:rsidP="006E1507">
            <w:pPr>
              <w:pStyle w:val="ListBullet"/>
              <w:contextualSpacing w:val="0"/>
            </w:pPr>
            <w:r>
              <w:t>Data Science</w:t>
            </w:r>
          </w:p>
          <w:p w14:paraId="2790A443" w14:textId="3097CB80" w:rsidR="001E3120" w:rsidRDefault="00B433BA" w:rsidP="006E1507">
            <w:pPr>
              <w:pStyle w:val="ListBullet"/>
              <w:contextualSpacing w:val="0"/>
            </w:pPr>
            <w:r>
              <w:t>Data Visualization and analysis</w:t>
            </w:r>
          </w:p>
          <w:p w14:paraId="4A66CB16" w14:textId="7B047D9F" w:rsidR="00B433BA" w:rsidRDefault="00B433BA" w:rsidP="006E1507">
            <w:pPr>
              <w:pStyle w:val="ListBullet"/>
              <w:contextualSpacing w:val="0"/>
            </w:pPr>
            <w:r>
              <w:t>Neuromorphic computing</w:t>
            </w:r>
          </w:p>
          <w:p w14:paraId="16B0D5D2" w14:textId="4F284F2A" w:rsidR="00B433BA" w:rsidRPr="006E1507" w:rsidRDefault="00B433BA" w:rsidP="006E1507">
            <w:pPr>
              <w:pStyle w:val="ListBullet"/>
              <w:contextualSpacing w:val="0"/>
            </w:pPr>
            <w:r>
              <w:t>Artificial Intelligence / Machine Learning</w:t>
            </w:r>
          </w:p>
        </w:tc>
      </w:tr>
    </w:tbl>
    <w:p w14:paraId="7F91421B" w14:textId="0CAF3BBD" w:rsidR="00B51D1B" w:rsidRDefault="00B51D1B" w:rsidP="006E1507"/>
    <w:p w14:paraId="23DF5555" w14:textId="1E97DB13" w:rsidR="005F0816" w:rsidRPr="00CF1A49" w:rsidRDefault="005F0816" w:rsidP="005F0816">
      <w:pPr>
        <w:pStyle w:val="Heading1"/>
      </w:pPr>
      <w:r>
        <w:t>activities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F0816" w:rsidRPr="00CF1A49" w14:paraId="4F3DDD19" w14:textId="77777777" w:rsidTr="00797D95">
        <w:tc>
          <w:tcPr>
            <w:tcW w:w="9290" w:type="dxa"/>
          </w:tcPr>
          <w:p w14:paraId="3B934E2D" w14:textId="77777777" w:rsidR="005F0816" w:rsidRPr="00CF1A49" w:rsidRDefault="005F0816" w:rsidP="005F0816">
            <w:pPr>
              <w:pStyle w:val="Heading3"/>
              <w:contextualSpacing w:val="0"/>
              <w:outlineLvl w:val="2"/>
            </w:pPr>
            <w:r>
              <w:t>sep 2022</w:t>
            </w:r>
            <w:r w:rsidRPr="00CF1A49">
              <w:t xml:space="preserve"> – </w:t>
            </w:r>
            <w:r>
              <w:t>present</w:t>
            </w:r>
          </w:p>
          <w:p w14:paraId="1D2AF768" w14:textId="77777777" w:rsidR="005F0816" w:rsidRPr="00E03BAE" w:rsidRDefault="005F0816" w:rsidP="005F0816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14"/>
                <w:szCs w:val="14"/>
              </w:rPr>
            </w:pPr>
            <w:r w:rsidRPr="00C80513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President - Rotaract club of DPUS</w:t>
            </w:r>
            <w:r w:rsidRPr="00CF1A49">
              <w:t xml:space="preserve">, </w:t>
            </w:r>
            <w:r w:rsidRPr="00E03BAE">
              <w:rPr>
                <w:rFonts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Rotaract, Rotary International</w:t>
            </w:r>
          </w:p>
          <w:p w14:paraId="14620935" w14:textId="77777777" w:rsidR="005F0816" w:rsidRPr="00E03BAE" w:rsidRDefault="005F0816" w:rsidP="005F0816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Rotaract is </w:t>
            </w:r>
            <w:r>
              <w:rPr>
                <w:rFonts w:ascii="Ubuntu" w:hAnsi="Ubuntu"/>
                <w:b/>
                <w:bCs/>
                <w:i/>
                <w:iCs/>
                <w:color w:val="7C7C7C"/>
                <w:shd w:val="clear" w:color="auto" w:fill="FFFFFF"/>
              </w:rPr>
              <w:t>a non- profit organization striving to bring a change in the world by working in various distinctive standing committees along with Rotary International.</w:t>
            </w:r>
          </w:p>
          <w:p w14:paraId="1007E11E" w14:textId="77777777" w:rsidR="005F0816" w:rsidRPr="00C80513" w:rsidRDefault="005F0816" w:rsidP="005F081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 w:rsidRPr="00C80513">
              <w:rPr>
                <w:rFonts w:cstheme="minorHAnsi"/>
                <w:color w:val="000000"/>
                <w:shd w:val="clear" w:color="auto" w:fill="FFFFFF"/>
              </w:rPr>
              <w:t>Successfully administered the work flow of a club consisting of 40+ Board of Directors, with more than 200 members.</w:t>
            </w:r>
          </w:p>
          <w:p w14:paraId="1953EB7B" w14:textId="77777777" w:rsidR="005F0816" w:rsidRPr="00E03BAE" w:rsidRDefault="005F0816" w:rsidP="005F0816">
            <w:pPr>
              <w:pStyle w:val="ListParagraph"/>
            </w:pPr>
          </w:p>
          <w:p w14:paraId="437D8E46" w14:textId="77777777" w:rsidR="005F0816" w:rsidRPr="00CF1A49" w:rsidRDefault="005F0816" w:rsidP="005F0816">
            <w:pPr>
              <w:pStyle w:val="Heading3"/>
              <w:contextualSpacing w:val="0"/>
              <w:outlineLvl w:val="2"/>
            </w:pPr>
            <w:r>
              <w:t>march 2021</w:t>
            </w:r>
            <w:r w:rsidRPr="00CF1A49">
              <w:t xml:space="preserve"> – </w:t>
            </w:r>
            <w:r>
              <w:t>april 2021</w:t>
            </w:r>
          </w:p>
          <w:p w14:paraId="42C7DCEF" w14:textId="31C7265D" w:rsidR="005F0816" w:rsidRPr="00E03BAE" w:rsidRDefault="005F0816" w:rsidP="005F0816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14"/>
                <w:szCs w:val="14"/>
              </w:rPr>
            </w:pPr>
            <w:r w:rsidRPr="00E03BAE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Co-</w:t>
            </w:r>
            <w:r w:rsidR="000C7BAA" w:rsidRPr="00E03BAE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ADMIN:</w:t>
            </w:r>
            <w:r w:rsidRPr="00E03BAE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 xml:space="preserve"> R-EVOLUTION</w:t>
            </w:r>
            <w:r w:rsidRPr="00CF1A49">
              <w:t xml:space="preserve">, </w:t>
            </w:r>
            <w:r w:rsidRPr="00E03BAE">
              <w:rPr>
                <w:rFonts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Rotaract, Rotary International</w:t>
            </w:r>
          </w:p>
          <w:p w14:paraId="08739DEF" w14:textId="77777777" w:rsidR="005F0816" w:rsidRPr="00E03BAE" w:rsidRDefault="005F0816" w:rsidP="005F081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E03BAE">
              <w:rPr>
                <w:rFonts w:cstheme="minorHAnsi"/>
                <w:color w:val="000000"/>
                <w:shd w:val="clear" w:color="auto" w:fill="FFFFFF"/>
              </w:rPr>
              <w:t>Administrated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R-Frolic 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and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 Freshers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 for the tenure 2021-22. And managed event such as </w:t>
            </w:r>
            <w:r w:rsidRPr="00E03BAE">
              <w:rPr>
                <w:rFonts w:cstheme="minorHAnsi"/>
                <w:b/>
                <w:bCs/>
                <w:color w:val="000000"/>
                <w:shd w:val="clear" w:color="auto" w:fill="FFFFFF"/>
              </w:rPr>
              <w:t>Big Brains, Art Gallery, Funfair, Online BGMI WLAN tournament</w:t>
            </w:r>
            <w:r w:rsidRPr="00E03BAE">
              <w:rPr>
                <w:rFonts w:cstheme="minorHAnsi"/>
                <w:color w:val="000000"/>
                <w:shd w:val="clear" w:color="auto" w:fill="FFFFFF"/>
              </w:rPr>
              <w:t> etc</w:t>
            </w:r>
            <w:r>
              <w:rPr>
                <w:rFonts w:ascii="Ubuntu" w:hAnsi="Ubuntu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14:paraId="567E9CE2" w14:textId="77777777" w:rsidR="005F0816" w:rsidRPr="00E03BAE" w:rsidRDefault="005F0816" w:rsidP="005F0816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525579BE" w14:textId="77777777" w:rsidR="005F0816" w:rsidRPr="00CF1A49" w:rsidRDefault="005F0816" w:rsidP="005F0816">
            <w:pPr>
              <w:pStyle w:val="Heading3"/>
              <w:contextualSpacing w:val="0"/>
              <w:outlineLvl w:val="2"/>
            </w:pPr>
            <w:r>
              <w:t>July 2020</w:t>
            </w:r>
            <w:r w:rsidRPr="00CF1A49">
              <w:t xml:space="preserve"> – </w:t>
            </w:r>
            <w:r>
              <w:t>june 2021</w:t>
            </w:r>
          </w:p>
          <w:p w14:paraId="342C6097" w14:textId="77777777" w:rsidR="005F0816" w:rsidRPr="00E03BAE" w:rsidRDefault="005F0816" w:rsidP="005F0816">
            <w:pPr>
              <w:pStyle w:val="Heading2"/>
              <w:contextualSpacing w:val="0"/>
              <w:outlineLvl w:val="1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C80513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 xml:space="preserve">Public Relation officer &amp; Cultural </w:t>
            </w:r>
            <w:proofErr w:type="gramStart"/>
            <w:r w:rsidRPr="00C80513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>Head :</w:t>
            </w:r>
            <w:proofErr w:type="gramEnd"/>
            <w:r w:rsidRPr="00C80513">
              <w:rPr>
                <w:rFonts w:cstheme="minorHAnsi"/>
                <w:color w:val="313C4E"/>
                <w:sz w:val="24"/>
                <w:szCs w:val="24"/>
                <w:shd w:val="clear" w:color="auto" w:fill="FFFFFF"/>
              </w:rPr>
              <w:t xml:space="preserve"> Archivals Fest</w:t>
            </w:r>
            <w:r w:rsidRPr="00CF1A49">
              <w:t xml:space="preserve">, </w:t>
            </w:r>
            <w:r w:rsidRPr="00C80513">
              <w:rPr>
                <w:rFonts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Computer Society of India &amp; Association of Computer Engineering Student</w:t>
            </w:r>
          </w:p>
          <w:p w14:paraId="6AE0DAFC" w14:textId="561A7D5B" w:rsidR="005F0816" w:rsidRPr="005F0816" w:rsidRDefault="005F0816" w:rsidP="005F081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C805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Administrated event such as </w:t>
            </w:r>
            <w:proofErr w:type="spellStart"/>
            <w:r w:rsidRPr="00C8051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Innotech</w:t>
            </w:r>
            <w:proofErr w:type="spellEnd"/>
            <w:r w:rsidRPr="00C8051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Coder's Carnival and Treasure Trove</w:t>
            </w:r>
          </w:p>
        </w:tc>
      </w:tr>
    </w:tbl>
    <w:p w14:paraId="39938120" w14:textId="77777777" w:rsidR="005F0816" w:rsidRPr="006E1507" w:rsidRDefault="005F0816" w:rsidP="006E1507"/>
    <w:sectPr w:rsidR="005F0816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66D1" w14:textId="77777777" w:rsidR="0015725E" w:rsidRDefault="0015725E" w:rsidP="0068194B">
      <w:r>
        <w:separator/>
      </w:r>
    </w:p>
    <w:p w14:paraId="4A9721A3" w14:textId="77777777" w:rsidR="0015725E" w:rsidRDefault="0015725E"/>
    <w:p w14:paraId="22F24F85" w14:textId="77777777" w:rsidR="0015725E" w:rsidRDefault="0015725E"/>
  </w:endnote>
  <w:endnote w:type="continuationSeparator" w:id="0">
    <w:p w14:paraId="16D19B24" w14:textId="77777777" w:rsidR="0015725E" w:rsidRDefault="0015725E" w:rsidP="0068194B">
      <w:r>
        <w:continuationSeparator/>
      </w:r>
    </w:p>
    <w:p w14:paraId="02396EE7" w14:textId="77777777" w:rsidR="0015725E" w:rsidRDefault="0015725E"/>
    <w:p w14:paraId="70603795" w14:textId="77777777" w:rsidR="0015725E" w:rsidRDefault="00157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D91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AA1C" w14:textId="77777777" w:rsidR="0015725E" w:rsidRDefault="0015725E" w:rsidP="0068194B">
      <w:r>
        <w:separator/>
      </w:r>
    </w:p>
    <w:p w14:paraId="584FE53D" w14:textId="77777777" w:rsidR="0015725E" w:rsidRDefault="0015725E"/>
    <w:p w14:paraId="0C1A32AD" w14:textId="77777777" w:rsidR="0015725E" w:rsidRDefault="0015725E"/>
  </w:footnote>
  <w:footnote w:type="continuationSeparator" w:id="0">
    <w:p w14:paraId="5790B884" w14:textId="77777777" w:rsidR="0015725E" w:rsidRDefault="0015725E" w:rsidP="0068194B">
      <w:r>
        <w:continuationSeparator/>
      </w:r>
    </w:p>
    <w:p w14:paraId="66038089" w14:textId="77777777" w:rsidR="0015725E" w:rsidRDefault="0015725E"/>
    <w:p w14:paraId="2F66E6C8" w14:textId="77777777" w:rsidR="0015725E" w:rsidRDefault="00157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6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6021B9" wp14:editId="72FA7C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02F4B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CC6A59"/>
    <w:multiLevelType w:val="hybridMultilevel"/>
    <w:tmpl w:val="95FC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93FC7"/>
    <w:multiLevelType w:val="hybridMultilevel"/>
    <w:tmpl w:val="E958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353535">
    <w:abstractNumId w:val="9"/>
  </w:num>
  <w:num w:numId="2" w16cid:durableId="1239292945">
    <w:abstractNumId w:val="8"/>
  </w:num>
  <w:num w:numId="3" w16cid:durableId="2145461528">
    <w:abstractNumId w:val="7"/>
  </w:num>
  <w:num w:numId="4" w16cid:durableId="1458521942">
    <w:abstractNumId w:val="6"/>
  </w:num>
  <w:num w:numId="5" w16cid:durableId="1083336162">
    <w:abstractNumId w:val="10"/>
  </w:num>
  <w:num w:numId="6" w16cid:durableId="1778869196">
    <w:abstractNumId w:val="3"/>
  </w:num>
  <w:num w:numId="7" w16cid:durableId="2146848339">
    <w:abstractNumId w:val="13"/>
  </w:num>
  <w:num w:numId="8" w16cid:durableId="570584075">
    <w:abstractNumId w:val="2"/>
  </w:num>
  <w:num w:numId="9" w16cid:durableId="2062628557">
    <w:abstractNumId w:val="14"/>
  </w:num>
  <w:num w:numId="10" w16cid:durableId="1709719121">
    <w:abstractNumId w:val="5"/>
  </w:num>
  <w:num w:numId="11" w16cid:durableId="1122576254">
    <w:abstractNumId w:val="4"/>
  </w:num>
  <w:num w:numId="12" w16cid:durableId="138620268">
    <w:abstractNumId w:val="1"/>
  </w:num>
  <w:num w:numId="13" w16cid:durableId="366220898">
    <w:abstractNumId w:val="0"/>
  </w:num>
  <w:num w:numId="14" w16cid:durableId="1282616780">
    <w:abstractNumId w:val="11"/>
  </w:num>
  <w:num w:numId="15" w16cid:durableId="984969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A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C7BAA"/>
    <w:rsid w:val="000F2F8C"/>
    <w:rsid w:val="0010006E"/>
    <w:rsid w:val="001045A8"/>
    <w:rsid w:val="00114A91"/>
    <w:rsid w:val="001427E1"/>
    <w:rsid w:val="0015725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43EC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05EA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0816"/>
    <w:rsid w:val="005F4B91"/>
    <w:rsid w:val="005F55D2"/>
    <w:rsid w:val="0062312F"/>
    <w:rsid w:val="00625F2C"/>
    <w:rsid w:val="006618E9"/>
    <w:rsid w:val="0068194B"/>
    <w:rsid w:val="00692703"/>
    <w:rsid w:val="006A1962"/>
    <w:rsid w:val="006B3D15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7D9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4F1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33BA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1544"/>
    <w:rsid w:val="00BF61AC"/>
    <w:rsid w:val="00C47FA6"/>
    <w:rsid w:val="00C57FC6"/>
    <w:rsid w:val="00C66A7D"/>
    <w:rsid w:val="00C779DA"/>
    <w:rsid w:val="00C80513"/>
    <w:rsid w:val="00C814F7"/>
    <w:rsid w:val="00CA4B4D"/>
    <w:rsid w:val="00CB35C3"/>
    <w:rsid w:val="00CD323D"/>
    <w:rsid w:val="00CE4030"/>
    <w:rsid w:val="00CE64B3"/>
    <w:rsid w:val="00CF1A49"/>
    <w:rsid w:val="00D0630C"/>
    <w:rsid w:val="00D073AC"/>
    <w:rsid w:val="00D243A9"/>
    <w:rsid w:val="00D305E5"/>
    <w:rsid w:val="00D37CD3"/>
    <w:rsid w:val="00D4622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BAE"/>
    <w:rsid w:val="00E14498"/>
    <w:rsid w:val="00E2397A"/>
    <w:rsid w:val="00E254DB"/>
    <w:rsid w:val="00E300FC"/>
    <w:rsid w:val="00E357B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29E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C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hilshrivastava-dev.github.io" TargetMode="External"/><Relationship Id="rId13" Type="http://schemas.openxmlformats.org/officeDocument/2006/relationships/hyperlink" Target="https://github.com/SahilShrivastava-Dev/Voice-Assistant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linkedin.com/in/sahil-s-3269ab125" TargetMode="External"/><Relationship Id="rId12" Type="http://schemas.openxmlformats.org/officeDocument/2006/relationships/hyperlink" Target="https://github.com/SahilShrivastava-Dev/Automated-Security-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hilshrivastava-dev.github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s://github.com/SahilShrivastava-Dev/Snake-G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healero.app" TargetMode="External"/><Relationship Id="rId14" Type="http://schemas.openxmlformats.org/officeDocument/2006/relationships/hyperlink" Target="https://github.com/SahilShrivastava-Dev/Student-Data-Management-softwa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E180115E3A4D4B87C4206BDA32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8A1B-FAA2-451B-9595-FB06CC98542C}"/>
      </w:docPartPr>
      <w:docPartBody>
        <w:p w:rsidR="00000000" w:rsidRDefault="00000000">
          <w:pPr>
            <w:pStyle w:val="D9E180115E3A4D4B87C4206BDA3243A5"/>
          </w:pPr>
          <w:r w:rsidRPr="00CF1A49">
            <w:t>·</w:t>
          </w:r>
        </w:p>
      </w:docPartBody>
    </w:docPart>
    <w:docPart>
      <w:docPartPr>
        <w:name w:val="82E3B16B059848ED8BB1308046BAD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FF50-A461-4C41-8A38-15C891A4CB2E}"/>
      </w:docPartPr>
      <w:docPartBody>
        <w:p w:rsidR="00000000" w:rsidRDefault="00000000">
          <w:pPr>
            <w:pStyle w:val="82E3B16B059848ED8BB1308046BAD758"/>
          </w:pPr>
          <w:r w:rsidRPr="00CF1A49">
            <w:t>·</w:t>
          </w:r>
        </w:p>
      </w:docPartBody>
    </w:docPart>
    <w:docPart>
      <w:docPartPr>
        <w:name w:val="A5C9F79A29DA4DBAB6CF1E5ACA00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30C7C-BF6A-4A10-A8A7-FEDA357F073F}"/>
      </w:docPartPr>
      <w:docPartBody>
        <w:p w:rsidR="00000000" w:rsidRDefault="00000000">
          <w:pPr>
            <w:pStyle w:val="A5C9F79A29DA4DBAB6CF1E5ACA0076F7"/>
          </w:pPr>
          <w:r w:rsidRPr="00CF1A49">
            <w:t>Experience</w:t>
          </w:r>
        </w:p>
      </w:docPartBody>
    </w:docPart>
    <w:docPart>
      <w:docPartPr>
        <w:name w:val="75CAB78712054C7EA4861342D28C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532B-CDEF-4246-87DA-609CF5364844}"/>
      </w:docPartPr>
      <w:docPartBody>
        <w:p w:rsidR="00000000" w:rsidRDefault="00000000">
          <w:pPr>
            <w:pStyle w:val="75CAB78712054C7EA4861342D28CE127"/>
          </w:pPr>
          <w:r w:rsidRPr="00CF1A49">
            <w:t>Education</w:t>
          </w:r>
        </w:p>
      </w:docPartBody>
    </w:docPart>
    <w:docPart>
      <w:docPartPr>
        <w:name w:val="D2A6ACE86EA047C3AC5E45101A362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391F-9387-4EC9-B17E-504104060A3E}"/>
      </w:docPartPr>
      <w:docPartBody>
        <w:p w:rsidR="00000000" w:rsidRDefault="00000000">
          <w:pPr>
            <w:pStyle w:val="D2A6ACE86EA047C3AC5E45101A36273C"/>
          </w:pPr>
          <w:r w:rsidRPr="00CF1A49">
            <w:t>Skills</w:t>
          </w:r>
        </w:p>
      </w:docPartBody>
    </w:docPart>
    <w:docPart>
      <w:docPartPr>
        <w:name w:val="0B082FD7F5784DB8BD8E5004D018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1F097-EC2C-4790-92E7-528B027E5DF2}"/>
      </w:docPartPr>
      <w:docPartBody>
        <w:p w:rsidR="00000000" w:rsidRDefault="007F4B01" w:rsidP="007F4B01">
          <w:pPr>
            <w:pStyle w:val="0B082FD7F5784DB8BD8E5004D018B12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1"/>
    <w:rsid w:val="00407F72"/>
    <w:rsid w:val="007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CE904182B43C78E236EB253338057">
    <w:name w:val="9E1CE904182B43C78E236EB2533380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84370A62C9047BFA1775D00207EA538">
    <w:name w:val="E84370A62C9047BFA1775D00207EA538"/>
  </w:style>
  <w:style w:type="paragraph" w:customStyle="1" w:styleId="EF3FC0F5FF73412D8752856E7745DFE2">
    <w:name w:val="EF3FC0F5FF73412D8752856E7745DFE2"/>
  </w:style>
  <w:style w:type="paragraph" w:customStyle="1" w:styleId="D9E180115E3A4D4B87C4206BDA3243A5">
    <w:name w:val="D9E180115E3A4D4B87C4206BDA3243A5"/>
  </w:style>
  <w:style w:type="paragraph" w:customStyle="1" w:styleId="E8197C5F626846678B875C5BD280BB9F">
    <w:name w:val="E8197C5F626846678B875C5BD280BB9F"/>
  </w:style>
  <w:style w:type="paragraph" w:customStyle="1" w:styleId="52986E12F4D34E4E8AD59205BA0E8EF1">
    <w:name w:val="52986E12F4D34E4E8AD59205BA0E8EF1"/>
  </w:style>
  <w:style w:type="paragraph" w:customStyle="1" w:styleId="82E3B16B059848ED8BB1308046BAD758">
    <w:name w:val="82E3B16B059848ED8BB1308046BAD758"/>
  </w:style>
  <w:style w:type="paragraph" w:customStyle="1" w:styleId="7658EA135BF540318AC1ED4EB8AAB293">
    <w:name w:val="7658EA135BF540318AC1ED4EB8AAB293"/>
  </w:style>
  <w:style w:type="paragraph" w:customStyle="1" w:styleId="0A4F52D4B3454B96999A8B9328873CF0">
    <w:name w:val="0A4F52D4B3454B96999A8B9328873CF0"/>
  </w:style>
  <w:style w:type="paragraph" w:customStyle="1" w:styleId="5BD459A3486A4D6A8B17D97B1387BA46">
    <w:name w:val="5BD459A3486A4D6A8B17D97B1387BA46"/>
  </w:style>
  <w:style w:type="paragraph" w:customStyle="1" w:styleId="95957816508845CE9F203A5962591720">
    <w:name w:val="95957816508845CE9F203A5962591720"/>
  </w:style>
  <w:style w:type="paragraph" w:customStyle="1" w:styleId="A5C9F79A29DA4DBAB6CF1E5ACA0076F7">
    <w:name w:val="A5C9F79A29DA4DBAB6CF1E5ACA0076F7"/>
  </w:style>
  <w:style w:type="paragraph" w:customStyle="1" w:styleId="3DCC3BB3FE31486B90D4C5F0E60C380F">
    <w:name w:val="3DCC3BB3FE31486B90D4C5F0E60C380F"/>
  </w:style>
  <w:style w:type="paragraph" w:customStyle="1" w:styleId="6BCFEC51FE7041B0AE2F0D66651FB8B2">
    <w:name w:val="6BCFEC51FE7041B0AE2F0D66651FB8B2"/>
  </w:style>
  <w:style w:type="paragraph" w:customStyle="1" w:styleId="684F4322C7924436B3C7630AD77D574C">
    <w:name w:val="684F4322C7924436B3C7630AD77D574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53E46447F8C49FA83AEA3A425B34A90">
    <w:name w:val="253E46447F8C49FA83AEA3A425B34A90"/>
  </w:style>
  <w:style w:type="paragraph" w:customStyle="1" w:styleId="EA2CDF24E51641898801B2717E713988">
    <w:name w:val="EA2CDF24E51641898801B2717E713988"/>
  </w:style>
  <w:style w:type="paragraph" w:customStyle="1" w:styleId="430DCC2DD2444CDDAF74E2452013D940">
    <w:name w:val="430DCC2DD2444CDDAF74E2452013D940"/>
  </w:style>
  <w:style w:type="paragraph" w:customStyle="1" w:styleId="402763DB8F7947EEB6E6541F07EBB60A">
    <w:name w:val="402763DB8F7947EEB6E6541F07EBB60A"/>
  </w:style>
  <w:style w:type="paragraph" w:customStyle="1" w:styleId="510B9139774A455CB56D7CFAA5CA0F49">
    <w:name w:val="510B9139774A455CB56D7CFAA5CA0F49"/>
  </w:style>
  <w:style w:type="paragraph" w:customStyle="1" w:styleId="7454F4B462C343579E21A815C2AA5E38">
    <w:name w:val="7454F4B462C343579E21A815C2AA5E38"/>
  </w:style>
  <w:style w:type="paragraph" w:customStyle="1" w:styleId="28C62C479DFC40C4BC2BAA9807626BE2">
    <w:name w:val="28C62C479DFC40C4BC2BAA9807626BE2"/>
  </w:style>
  <w:style w:type="paragraph" w:customStyle="1" w:styleId="75CAB78712054C7EA4861342D28CE127">
    <w:name w:val="75CAB78712054C7EA4861342D28CE127"/>
  </w:style>
  <w:style w:type="paragraph" w:customStyle="1" w:styleId="19E22BEF1A614D3D904E40CB7EC0C99F">
    <w:name w:val="19E22BEF1A614D3D904E40CB7EC0C99F"/>
  </w:style>
  <w:style w:type="paragraph" w:customStyle="1" w:styleId="6827DD445B994C369DF22FBA23B50C52">
    <w:name w:val="6827DD445B994C369DF22FBA23B50C52"/>
  </w:style>
  <w:style w:type="paragraph" w:customStyle="1" w:styleId="4D4353265F2A4778B2D825BAF59115A2">
    <w:name w:val="4D4353265F2A4778B2D825BAF59115A2"/>
  </w:style>
  <w:style w:type="paragraph" w:customStyle="1" w:styleId="F649D81ECD64456FAC514D7095EC8188">
    <w:name w:val="F649D81ECD64456FAC514D7095EC8188"/>
  </w:style>
  <w:style w:type="paragraph" w:customStyle="1" w:styleId="788DA95005394DD596E58786AD43DEFF">
    <w:name w:val="788DA95005394DD596E58786AD43DEFF"/>
  </w:style>
  <w:style w:type="paragraph" w:customStyle="1" w:styleId="00194942633A4FFB8AD703E27C98CE40">
    <w:name w:val="00194942633A4FFB8AD703E27C98CE40"/>
  </w:style>
  <w:style w:type="paragraph" w:customStyle="1" w:styleId="84C3E431307445F38DD4FA7152B1CEE2">
    <w:name w:val="84C3E431307445F38DD4FA7152B1CEE2"/>
  </w:style>
  <w:style w:type="paragraph" w:customStyle="1" w:styleId="08A79C2A706F494CABE557EB01A26BB3">
    <w:name w:val="08A79C2A706F494CABE557EB01A26BB3"/>
  </w:style>
  <w:style w:type="paragraph" w:customStyle="1" w:styleId="34BC5437F90E4B0D95E7CA0485482FEB">
    <w:name w:val="34BC5437F90E4B0D95E7CA0485482FEB"/>
  </w:style>
  <w:style w:type="paragraph" w:customStyle="1" w:styleId="3D79DA38553040C38907249A588BF3C7">
    <w:name w:val="3D79DA38553040C38907249A588BF3C7"/>
  </w:style>
  <w:style w:type="paragraph" w:customStyle="1" w:styleId="D2A6ACE86EA047C3AC5E45101A36273C">
    <w:name w:val="D2A6ACE86EA047C3AC5E45101A36273C"/>
  </w:style>
  <w:style w:type="paragraph" w:customStyle="1" w:styleId="9D012DD88B08440B9EC33D3D07503510">
    <w:name w:val="9D012DD88B08440B9EC33D3D07503510"/>
  </w:style>
  <w:style w:type="paragraph" w:customStyle="1" w:styleId="216A24490F864FAE845EAB4960CC60AE">
    <w:name w:val="216A24490F864FAE845EAB4960CC60AE"/>
  </w:style>
  <w:style w:type="paragraph" w:customStyle="1" w:styleId="D8B80BA74B8542D7B3807B02990D6F7F">
    <w:name w:val="D8B80BA74B8542D7B3807B02990D6F7F"/>
  </w:style>
  <w:style w:type="paragraph" w:customStyle="1" w:styleId="6A24BF70AC1B4771B096C85B867757E7">
    <w:name w:val="6A24BF70AC1B4771B096C85B867757E7"/>
  </w:style>
  <w:style w:type="paragraph" w:customStyle="1" w:styleId="264325E7296944D486368A4C20A65B69">
    <w:name w:val="264325E7296944D486368A4C20A65B69"/>
  </w:style>
  <w:style w:type="paragraph" w:customStyle="1" w:styleId="C1E58D6FED954805B7E27A4322A5C890">
    <w:name w:val="C1E58D6FED954805B7E27A4322A5C890"/>
  </w:style>
  <w:style w:type="paragraph" w:customStyle="1" w:styleId="EA478A8871BF4C8687F7ABD92D91244C">
    <w:name w:val="EA478A8871BF4C8687F7ABD92D91244C"/>
  </w:style>
  <w:style w:type="paragraph" w:customStyle="1" w:styleId="0B082FD7F5784DB8BD8E5004D018B122">
    <w:name w:val="0B082FD7F5784DB8BD8E5004D018B122"/>
    <w:rsid w:val="007F4B01"/>
  </w:style>
  <w:style w:type="paragraph" w:customStyle="1" w:styleId="734F7EFC01DC49B18AD7CC8C9F8E152A">
    <w:name w:val="734F7EFC01DC49B18AD7CC8C9F8E152A"/>
    <w:rsid w:val="007F4B01"/>
  </w:style>
  <w:style w:type="paragraph" w:customStyle="1" w:styleId="D3056E9995DA4D1D9E4ADB931809F27F">
    <w:name w:val="D3056E9995DA4D1D9E4ADB931809F27F"/>
    <w:rsid w:val="007F4B01"/>
  </w:style>
  <w:style w:type="paragraph" w:customStyle="1" w:styleId="86BF180591964AF4B11DF537186EAC94">
    <w:name w:val="86BF180591964AF4B11DF537186EAC94"/>
    <w:rsid w:val="007F4B01"/>
  </w:style>
  <w:style w:type="paragraph" w:customStyle="1" w:styleId="D1EC34D799984099A0FFD83CB806C769">
    <w:name w:val="D1EC34D799984099A0FFD83CB806C769"/>
    <w:rsid w:val="007F4B01"/>
  </w:style>
  <w:style w:type="paragraph" w:customStyle="1" w:styleId="12E02FBBC0E34CF98CF17B413517F606">
    <w:name w:val="12E02FBBC0E34CF98CF17B413517F606"/>
    <w:rsid w:val="007F4B01"/>
  </w:style>
  <w:style w:type="paragraph" w:customStyle="1" w:styleId="E856F3F8C5DA47028323B70CE0852781">
    <w:name w:val="E856F3F8C5DA47028323B70CE0852781"/>
    <w:rsid w:val="007F4B01"/>
  </w:style>
  <w:style w:type="paragraph" w:customStyle="1" w:styleId="E2CB056E38674B83ACA569A065DCCB75">
    <w:name w:val="E2CB056E38674B83ACA569A065DCCB75"/>
    <w:rsid w:val="007F4B01"/>
  </w:style>
  <w:style w:type="paragraph" w:customStyle="1" w:styleId="6DAF38ACE8FF44DCAB77D9290A8F853B">
    <w:name w:val="6DAF38ACE8FF44DCAB77D9290A8F853B"/>
    <w:rsid w:val="007F4B01"/>
  </w:style>
  <w:style w:type="paragraph" w:customStyle="1" w:styleId="89585280647E435196ED75B69D084040">
    <w:name w:val="89585280647E435196ED75B69D084040"/>
    <w:rsid w:val="007F4B01"/>
  </w:style>
  <w:style w:type="paragraph" w:customStyle="1" w:styleId="3FEF27FC359E412A801107A340DE9EAA">
    <w:name w:val="3FEF27FC359E412A801107A340DE9EAA"/>
    <w:rsid w:val="007F4B01"/>
  </w:style>
  <w:style w:type="paragraph" w:customStyle="1" w:styleId="3159216B39694C4180554EBDE4A5A4B1">
    <w:name w:val="3159216B39694C4180554EBDE4A5A4B1"/>
    <w:rsid w:val="007F4B01"/>
  </w:style>
  <w:style w:type="paragraph" w:customStyle="1" w:styleId="6FFCFECDE8BA449099EC33161645ED68">
    <w:name w:val="6FFCFECDE8BA449099EC33161645ED68"/>
    <w:rsid w:val="007F4B01"/>
  </w:style>
  <w:style w:type="paragraph" w:customStyle="1" w:styleId="C3E84564ACB94BCC9353C653A67C7ABC">
    <w:name w:val="C3E84564ACB94BCC9353C653A67C7ABC"/>
    <w:rsid w:val="007F4B01"/>
  </w:style>
  <w:style w:type="paragraph" w:customStyle="1" w:styleId="ED6A48E4BA6B45349A8A2B17B3D1633E">
    <w:name w:val="ED6A48E4BA6B45349A8A2B17B3D1633E"/>
    <w:rsid w:val="007F4B01"/>
  </w:style>
  <w:style w:type="paragraph" w:customStyle="1" w:styleId="77E84B1BC0C24CC89AD97DFBDABFA151">
    <w:name w:val="77E84B1BC0C24CC89AD97DFBDABFA151"/>
    <w:rsid w:val="007F4B01"/>
  </w:style>
  <w:style w:type="paragraph" w:customStyle="1" w:styleId="8A8B94BF3A7F498CA7A76203A2209DBB">
    <w:name w:val="8A8B94BF3A7F498CA7A76203A2209DBB"/>
    <w:rsid w:val="007F4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&lt;Experience&gt;</vt:lpstr>
      <vt:lpstr>&lt;Education&gt;</vt:lpstr>
      <vt:lpstr>personal projects</vt:lpstr>
      <vt:lpstr>&lt;Skills&gt;</vt:lpstr>
      <vt:lpstr>activities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2022-10-16T19:22:00Z</dcterms:created>
  <dcterms:modified xsi:type="dcterms:W3CDTF">2022-10-17T19:13:00Z</dcterms:modified>
  <cp:category/>
</cp:coreProperties>
</file>